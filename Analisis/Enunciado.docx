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275" w:rsidRPr="00F42F63" w:rsidRDefault="00D75900">
      <w:pPr>
        <w:pStyle w:val="Puesto"/>
        <w:rPr>
          <w:noProof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Ejercicio Odontologia</w:t>
      </w:r>
      <w:bookmarkStart w:id="0" w:name="_GoBack"/>
      <w:bookmarkEnd w:id="0"/>
    </w:p>
    <w:p w:rsidR="00827275" w:rsidRPr="00D75900" w:rsidRDefault="00D75900">
      <w:pPr>
        <w:pStyle w:val="Ttulo1"/>
        <w:rPr>
          <w:noProof/>
          <w:sz w:val="32"/>
          <w:lang w:val="es-ES"/>
        </w:rPr>
      </w:pPr>
      <w:r w:rsidRPr="00D75900">
        <w:rPr>
          <w:rFonts w:ascii="Century Gothic" w:hAnsi="Century Gothic"/>
          <w:noProof/>
          <w:color w:val="B01513"/>
          <w:sz w:val="32"/>
          <w:lang w:val="es-ES"/>
        </w:rPr>
        <w:t>Enunciado</w:t>
      </w:r>
    </w:p>
    <w:p w:rsidR="00827275" w:rsidRPr="00D75900" w:rsidRDefault="00D75900">
      <w:pPr>
        <w:rPr>
          <w:noProof/>
          <w:sz w:val="18"/>
          <w:lang w:val="es-ES"/>
        </w:rPr>
      </w:pPr>
      <w:r w:rsidRPr="00D75900">
        <w:rPr>
          <w:rFonts w:ascii="Century Gothic" w:hAnsi="Century Gothic"/>
          <w:noProof/>
          <w:sz w:val="18"/>
          <w:szCs w:val="16"/>
          <w:lang w:val="es-ES"/>
        </w:rPr>
        <w:t>En una clinica odontologica se desea realizar un sorftware que permita registra a los pacientes de la clinica con sus datos personales, que tambien permita realizar el registro del personal odontologico de la clinica y permita crear citas y donde los pacientes puedan ver el resutado de sus consultas.</w:t>
      </w:r>
    </w:p>
    <w:sectPr w:rsidR="00827275" w:rsidRPr="00D7590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900"/>
    <w:rsid w:val="00827275"/>
    <w:rsid w:val="00D75900"/>
    <w:rsid w:val="00F4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165FA5-562F-4912-AC22-B4F26DB9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nhideWhenUsed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PACITACION-PC\AppData\Roaming\Microsoft\Plantillas\Dise&#241;o%20de%20iones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iones.dotx</Template>
  <TotalTime>3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CAPACITACION-PC</dc:creator>
  <cp:keywords/>
  <cp:lastModifiedBy>CAPACITACION-PC</cp:lastModifiedBy>
  <cp:revision>1</cp:revision>
  <dcterms:created xsi:type="dcterms:W3CDTF">2016-07-22T12:14:00Z</dcterms:created>
  <dcterms:modified xsi:type="dcterms:W3CDTF">2016-07-22T12:17:00Z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